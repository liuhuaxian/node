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</w:t>
      </w:r>
      <w:bookmarkStart w:id="0" w:name="_GoBack"/>
      <w:bookmarkEnd w:id="0"/>
      <w:r>
        <w:rPr>
          <w:rFonts w:hint="eastAsia"/>
          <w:bCs/>
        </w:rPr>
        <w:t xml:space="preserve">                                     序号： </w:t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 xml:space="preserve">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2020/8/4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系统测试计划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计划制定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  <w:lang w:val="en-US" w:eastAsia="zh-CN"/>
              </w:rPr>
              <w:t>是否</w:t>
            </w:r>
            <w:r>
              <w:rPr>
                <w:rFonts w:hint="eastAsia"/>
                <w:bCs/>
              </w:rPr>
              <w:t>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078E1B2C"/>
    <w:rsid w:val="09476CEB"/>
    <w:rsid w:val="10E445F3"/>
    <w:rsid w:val="169A4980"/>
    <w:rsid w:val="27676292"/>
    <w:rsid w:val="35897BC6"/>
    <w:rsid w:val="38DC3C6D"/>
    <w:rsid w:val="49332A6F"/>
    <w:rsid w:val="49D779B8"/>
    <w:rsid w:val="4F632DC3"/>
    <w:rsid w:val="5AED6EBC"/>
    <w:rsid w:val="5EB00C13"/>
    <w:rsid w:val="710A6D55"/>
    <w:rsid w:val="74447995"/>
    <w:rsid w:val="79D25C16"/>
    <w:rsid w:val="7BC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2020-09-24T02:13:16Z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