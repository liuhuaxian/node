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2</w:t>
      </w:r>
      <w:r>
        <w:rPr>
          <w:rFonts w:hint="eastAsia"/>
          <w:bCs/>
        </w:rPr>
        <w:t xml:space="preserve">  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2020/5/26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需求规格说明书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需求</w:t>
            </w:r>
            <w:r>
              <w:rPr>
                <w:rFonts w:hint="eastAsia"/>
                <w:bCs/>
              </w:rPr>
              <w:t>的合理性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10E445F3"/>
    <w:rsid w:val="14B22847"/>
    <w:rsid w:val="169A4980"/>
    <w:rsid w:val="27676292"/>
    <w:rsid w:val="38DC3C6D"/>
    <w:rsid w:val="49332A6F"/>
    <w:rsid w:val="4F632DC3"/>
    <w:rsid w:val="74447995"/>
    <w:rsid w:val="79D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2020-09-22T07:31:41Z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