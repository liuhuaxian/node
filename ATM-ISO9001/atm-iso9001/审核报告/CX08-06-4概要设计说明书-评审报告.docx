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4</w:t>
      </w:r>
      <w:r>
        <w:rPr>
          <w:rFonts w:hint="eastAsia"/>
          <w:bCs/>
        </w:rPr>
        <w:t xml:space="preserve"> 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2020/5/27</w:t>
            </w:r>
            <w:bookmarkStart w:id="0" w:name="_GoBack"/>
            <w:bookmarkEnd w:id="0"/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概要设计说明书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需求</w:t>
            </w:r>
            <w:r>
              <w:rPr>
                <w:rFonts w:hint="eastAsia"/>
                <w:bCs/>
              </w:rPr>
              <w:t>的合理性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0456F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10E445F3"/>
    <w:rsid w:val="169A4980"/>
    <w:rsid w:val="27676292"/>
    <w:rsid w:val="38DC3C6D"/>
    <w:rsid w:val="49332A6F"/>
    <w:rsid w:val="4F632DC3"/>
    <w:rsid w:val="64765348"/>
    <w:rsid w:val="65565972"/>
    <w:rsid w:val="6D3E559E"/>
    <w:rsid w:val="710A6D55"/>
    <w:rsid w:val="74447995"/>
    <w:rsid w:val="79D25C16"/>
    <w:rsid w:val="7BC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3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2020-09-23T02:45:11Z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