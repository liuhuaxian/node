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10</w:t>
      </w:r>
      <w:bookmarkStart w:id="0" w:name="_GoBack"/>
      <w:bookmarkEnd w:id="0"/>
      <w:r>
        <w:rPr>
          <w:rFonts w:hint="eastAsia"/>
          <w:bCs/>
        </w:rPr>
        <w:t xml:space="preserve">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配置管理计划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2020/6/5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配置管理计划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计划制定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  <w:lang w:val="en-US" w:eastAsia="zh-CN"/>
              </w:rPr>
              <w:t>是否</w:t>
            </w:r>
            <w:r>
              <w:rPr>
                <w:rFonts w:hint="eastAsia"/>
                <w:bCs/>
              </w:rPr>
              <w:t>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089A702F"/>
    <w:rsid w:val="09476CEB"/>
    <w:rsid w:val="10E445F3"/>
    <w:rsid w:val="12012658"/>
    <w:rsid w:val="132728E5"/>
    <w:rsid w:val="169A4980"/>
    <w:rsid w:val="27676292"/>
    <w:rsid w:val="35897BC6"/>
    <w:rsid w:val="38CA2B3B"/>
    <w:rsid w:val="38DC3C6D"/>
    <w:rsid w:val="49332A6F"/>
    <w:rsid w:val="4A0E05FF"/>
    <w:rsid w:val="4F632DC3"/>
    <w:rsid w:val="5AED6EBC"/>
    <w:rsid w:val="5EB00C13"/>
    <w:rsid w:val="6E037DE8"/>
    <w:rsid w:val="710A6D55"/>
    <w:rsid w:val="74447995"/>
    <w:rsid w:val="75E021C9"/>
    <w:rsid w:val="79D25C16"/>
    <w:rsid w:val="7BCB520F"/>
    <w:rsid w:val="7C3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2020-09-25T05:56:32Z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