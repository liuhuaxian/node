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5</w:t>
      </w:r>
      <w:bookmarkStart w:id="0" w:name="_GoBack"/>
      <w:bookmarkEnd w:id="0"/>
      <w:r>
        <w:rPr>
          <w:rFonts w:hint="eastAsia"/>
          <w:bCs/>
        </w:rPr>
        <w:t xml:space="preserve"> 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详细设计说明书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2020/5/29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详细设计说明书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需求</w:t>
            </w:r>
            <w:r>
              <w:rPr>
                <w:rFonts w:hint="eastAsia"/>
                <w:bCs/>
              </w:rPr>
              <w:t>的合理性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037F7C"/>
    <w:rsid w:val="066714A2"/>
    <w:rsid w:val="10E445F3"/>
    <w:rsid w:val="169A4980"/>
    <w:rsid w:val="27676292"/>
    <w:rsid w:val="35897BC6"/>
    <w:rsid w:val="38DC3C6D"/>
    <w:rsid w:val="49332A6F"/>
    <w:rsid w:val="4F632DC3"/>
    <w:rsid w:val="710A6D55"/>
    <w:rsid w:val="74447995"/>
    <w:rsid w:val="79D25C16"/>
    <w:rsid w:val="7BC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2020-09-23T06:03:40Z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