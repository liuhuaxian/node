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11</w:t>
      </w:r>
      <w:bookmarkStart w:id="0" w:name="_GoBack"/>
      <w:bookmarkEnd w:id="0"/>
      <w:r>
        <w:rPr>
          <w:rFonts w:hint="eastAsia"/>
          <w:bCs/>
        </w:rPr>
        <w:t xml:space="preserve">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配置管理程序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2020/5/27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配置管理</w:t>
            </w:r>
            <w:r>
              <w:rPr>
                <w:rFonts w:hint="eastAsia"/>
                <w:bCs/>
                <w:szCs w:val="22"/>
                <w:lang w:val="en-US" w:eastAsia="zh-CN"/>
              </w:rPr>
              <w:t>程序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程序制定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089A702F"/>
    <w:rsid w:val="09476CEB"/>
    <w:rsid w:val="10E445F3"/>
    <w:rsid w:val="12012658"/>
    <w:rsid w:val="132728E5"/>
    <w:rsid w:val="169A4980"/>
    <w:rsid w:val="27676292"/>
    <w:rsid w:val="2AC06634"/>
    <w:rsid w:val="35897BC6"/>
    <w:rsid w:val="38CA2B3B"/>
    <w:rsid w:val="38DC3C6D"/>
    <w:rsid w:val="49332A6F"/>
    <w:rsid w:val="4A0E05FF"/>
    <w:rsid w:val="4F632DC3"/>
    <w:rsid w:val="57C361CE"/>
    <w:rsid w:val="5AED6EBC"/>
    <w:rsid w:val="5EB00C13"/>
    <w:rsid w:val="6E037DE8"/>
    <w:rsid w:val="710A6D55"/>
    <w:rsid w:val="74447995"/>
    <w:rsid w:val="7495426F"/>
    <w:rsid w:val="75E021C9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2020-09-25T05:58:26Z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